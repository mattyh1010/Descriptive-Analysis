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op table contains the title with an illustration of a notepad and pen. The bottom table has an address field"/>
      </w:tblPr>
      <w:tblGrid>
        <w:gridCol w:w="9364"/>
        <w:gridCol w:w="1436"/>
      </w:tblGrid>
      <w:tr w:rsidR="00046F14" w:rsidRPr="00046F14" w14:paraId="3B89A70A" w14:textId="77777777" w:rsidTr="00D369BE">
        <w:trPr>
          <w:trHeight w:val="1620"/>
        </w:trPr>
        <w:tc>
          <w:tcPr>
            <w:tcW w:w="9364" w:type="dxa"/>
            <w:vAlign w:val="bottom"/>
          </w:tcPr>
          <w:p w14:paraId="5C7515A4" w14:textId="11DE823B" w:rsidR="00046F14" w:rsidRPr="00A752A8" w:rsidRDefault="00A752A8" w:rsidP="00A752A8">
            <w:pPr>
              <w:pStyle w:val="Title"/>
              <w:jc w:val="center"/>
              <w:rPr>
                <w:b/>
                <w:bCs/>
                <w:u w:val="single"/>
              </w:rPr>
            </w:pPr>
            <w:r w:rsidRPr="00A752A8">
              <w:rPr>
                <w:b/>
                <w:bCs/>
                <w:sz w:val="56"/>
                <w:szCs w:val="144"/>
                <w:u w:val="single"/>
              </w:rPr>
              <w:t>Quality Control Checklist</w:t>
            </w:r>
          </w:p>
        </w:tc>
        <w:tc>
          <w:tcPr>
            <w:tcW w:w="1436" w:type="dxa"/>
          </w:tcPr>
          <w:p w14:paraId="12CC1D38" w14:textId="7B311872" w:rsidR="00046F14" w:rsidRPr="00046F14" w:rsidRDefault="00046F14" w:rsidP="00A104EE">
            <w:pPr>
              <w:pStyle w:val="Graphic"/>
            </w:pPr>
          </w:p>
        </w:tc>
      </w:tr>
    </w:tbl>
    <w:p w14:paraId="2AD9FF3A" w14:textId="77777777" w:rsidR="00D369BE" w:rsidRPr="00D369BE" w:rsidRDefault="00D369BE" w:rsidP="00D369BE">
      <w:pPr>
        <w:spacing w:before="0" w:after="0"/>
        <w:rPr>
          <w:sz w:val="8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op table contains the title with an illustration of a notepad and pen. The bottom table has an address field"/>
      </w:tblPr>
      <w:tblGrid>
        <w:gridCol w:w="1283"/>
        <w:gridCol w:w="9517"/>
      </w:tblGrid>
      <w:tr w:rsidR="00C57203" w14:paraId="74CAEBC4" w14:textId="77777777" w:rsidTr="00C63317">
        <w:tc>
          <w:tcPr>
            <w:tcW w:w="1283" w:type="dxa"/>
          </w:tcPr>
          <w:p w14:paraId="082130AF" w14:textId="77C3729E" w:rsidR="00C57203" w:rsidRDefault="00A752A8" w:rsidP="009719A2">
            <w:pPr>
              <w:spacing w:after="0"/>
            </w:pPr>
            <w:r>
              <w:t>Authors</w:t>
            </w:r>
          </w:p>
        </w:tc>
        <w:tc>
          <w:tcPr>
            <w:tcW w:w="9517" w:type="dxa"/>
            <w:tcBorders>
              <w:bottom w:val="single" w:sz="4" w:space="0" w:color="auto"/>
            </w:tcBorders>
          </w:tcPr>
          <w:p w14:paraId="7C557087" w14:textId="295F7A8F" w:rsidR="00C57203" w:rsidRDefault="00A752A8" w:rsidP="009D5B56">
            <w:r>
              <w:t xml:space="preserve">Karan Ruprah, Matthew Hewitt, </w:t>
            </w:r>
            <w:proofErr w:type="spellStart"/>
            <w:r>
              <w:t>Zeba</w:t>
            </w:r>
            <w:proofErr w:type="spellEnd"/>
            <w:r>
              <w:t xml:space="preserve"> Jahan</w:t>
            </w:r>
          </w:p>
        </w:tc>
      </w:tr>
    </w:tbl>
    <w:p w14:paraId="27C3C0CE" w14:textId="77777777" w:rsidR="008E6371" w:rsidRDefault="008E6371"/>
    <w:tbl>
      <w:tblPr>
        <w:tblStyle w:val="Checklisttable"/>
        <w:tblW w:w="5000" w:type="pct"/>
        <w:tblLook w:val="00A0" w:firstRow="1" w:lastRow="0" w:firstColumn="1" w:lastColumn="0" w:noHBand="0" w:noVBand="0"/>
        <w:tblDescription w:val="Ideal apartment checklist table with first column intentionally left blank so that a checkmark or X can be added next to each apartment feature"/>
      </w:tblPr>
      <w:tblGrid>
        <w:gridCol w:w="421"/>
        <w:gridCol w:w="4522"/>
        <w:gridCol w:w="5847"/>
      </w:tblGrid>
      <w:tr w:rsidR="00DB61F5" w14:paraId="7125D5B0" w14:textId="77777777" w:rsidTr="00A7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14:paraId="1BC86964" w14:textId="77777777" w:rsidR="00DB61F5" w:rsidRDefault="00DB61F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14:paraId="727FF0E6" w14:textId="35336AC2" w:rsidR="00DB61F5" w:rsidRDefault="00A752A8">
            <w:r>
              <w:t>Quality Check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14:paraId="3149A403" w14:textId="20DC2830" w:rsidR="00DB61F5" w:rsidRPr="00A752A8" w:rsidRDefault="00A752A8" w:rsidP="00B75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752A8">
              <w:rPr>
                <w:b/>
                <w:bCs/>
              </w:rPr>
              <w:t>Pass/Fail</w:t>
            </w:r>
          </w:p>
        </w:tc>
      </w:tr>
      <w:tr w:rsidR="00DB61F5" w14:paraId="404281CE" w14:textId="77777777" w:rsidTr="00A75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auto"/>
            </w:tcBorders>
          </w:tcPr>
          <w:p w14:paraId="5383AF88" w14:textId="24A2C990" w:rsidR="00DB61F5" w:rsidRDefault="0077654D"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top w:val="single" w:sz="4" w:space="0" w:color="auto"/>
              <w:right w:val="dashed" w:sz="4" w:space="0" w:color="5B9BD5" w:themeColor="accent1"/>
            </w:tcBorders>
          </w:tcPr>
          <w:p w14:paraId="4FFCA9C7" w14:textId="1C868505" w:rsidR="00F555C3" w:rsidRDefault="00F555C3">
            <w:pPr>
              <w:rPr>
                <w:b w:val="0"/>
              </w:rPr>
            </w:pPr>
            <w:r>
              <w:t>Use appropriate encoding on SQL:</w:t>
            </w:r>
          </w:p>
          <w:p w14:paraId="3E8A7CA4" w14:textId="77777777" w:rsidR="00F555C3" w:rsidRDefault="00F555C3">
            <w:pPr>
              <w:rPr>
                <w:b w:val="0"/>
              </w:rPr>
            </w:pPr>
          </w:p>
          <w:p w14:paraId="287F2FC3" w14:textId="77777777" w:rsidR="00F555C3" w:rsidRDefault="00F555C3">
            <w:pPr>
              <w:rPr>
                <w:b w:val="0"/>
              </w:rPr>
            </w:pPr>
            <w:r>
              <w:t>Default = UTF-8</w:t>
            </w:r>
          </w:p>
          <w:p w14:paraId="7DF1D223" w14:textId="2E903387" w:rsidR="00F555C3" w:rsidRPr="00F555C3" w:rsidRDefault="00F555C3">
            <w:pPr>
              <w:rPr>
                <w:b w:val="0"/>
              </w:rPr>
            </w:pPr>
            <w:r>
              <w:t>Updated = Windows-1251</w:t>
            </w:r>
          </w:p>
        </w:tc>
        <w:tc>
          <w:tcPr>
            <w:tcW w:w="5847" w:type="dxa"/>
            <w:tcBorders>
              <w:top w:val="single" w:sz="4" w:space="0" w:color="auto"/>
              <w:left w:val="dashed" w:sz="4" w:space="0" w:color="5B9BD5" w:themeColor="accent1"/>
              <w:right w:val="single" w:sz="4" w:space="0" w:color="5B9BD5" w:themeColor="accent1"/>
            </w:tcBorders>
          </w:tcPr>
          <w:p w14:paraId="411791D5" w14:textId="40181522" w:rsidR="00DB61F5" w:rsidRDefault="00F555C3" w:rsidP="00B75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</w:tr>
      <w:tr w:rsidR="00DB61F5" w14:paraId="5837132B" w14:textId="77777777" w:rsidTr="00A7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27A851D" w14:textId="141B56FB" w:rsidR="00DB61F5" w:rsidRDefault="0077654D"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6CAA6B35" w14:textId="77777777" w:rsidR="0077654D" w:rsidRDefault="00F555C3">
            <w:pPr>
              <w:rPr>
                <w:b w:val="0"/>
              </w:rPr>
            </w:pPr>
            <w:r>
              <w:t>Use appropriate format on SQL:</w:t>
            </w:r>
          </w:p>
          <w:p w14:paraId="04C8B034" w14:textId="77777777" w:rsidR="00F555C3" w:rsidRDefault="00F555C3">
            <w:pPr>
              <w:rPr>
                <w:b w:val="0"/>
              </w:rPr>
            </w:pPr>
          </w:p>
          <w:p w14:paraId="41519C1A" w14:textId="76AC3B0E" w:rsidR="00F555C3" w:rsidRDefault="00F555C3">
            <w:r>
              <w:t>Default = CSV_1*</w:t>
            </w:r>
          </w:p>
        </w:tc>
        <w:tc>
          <w:tcPr>
            <w:tcW w:w="5847" w:type="dxa"/>
            <w:tcBorders>
              <w:left w:val="dashed" w:sz="4" w:space="0" w:color="5B9BD5" w:themeColor="accent1"/>
              <w:right w:val="single" w:sz="4" w:space="0" w:color="5B9BD5" w:themeColor="accent1"/>
            </w:tcBorders>
          </w:tcPr>
          <w:p w14:paraId="72DE60DE" w14:textId="2FF0E80D" w:rsidR="00DB61F5" w:rsidRDefault="00F55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B61F5" w14:paraId="3472DFCC" w14:textId="77777777" w:rsidTr="00A75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3E72F76" w14:textId="67431719" w:rsidR="00DB61F5" w:rsidRDefault="0077654D"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79D45041" w14:textId="77777777" w:rsidR="00DB61F5" w:rsidRDefault="00F555C3">
            <w:pPr>
              <w:rPr>
                <w:b w:val="0"/>
              </w:rPr>
            </w:pPr>
            <w:r>
              <w:t>Check for number of rows:</w:t>
            </w:r>
          </w:p>
          <w:p w14:paraId="69033F76" w14:textId="77777777" w:rsidR="00F555C3" w:rsidRDefault="00F555C3">
            <w:pPr>
              <w:rPr>
                <w:b w:val="0"/>
              </w:rPr>
            </w:pPr>
          </w:p>
          <w:p w14:paraId="0D1A5F8D" w14:textId="77777777" w:rsidR="00F555C3" w:rsidRDefault="00F555C3">
            <w:pPr>
              <w:rPr>
                <w:b w:val="0"/>
              </w:rPr>
            </w:pPr>
            <w:r>
              <w:t>Excel = 51290</w:t>
            </w:r>
          </w:p>
          <w:p w14:paraId="6714AFB6" w14:textId="79CF4066" w:rsidR="00F555C3" w:rsidRDefault="00F555C3">
            <w:r>
              <w:t>SQL = 50290</w:t>
            </w:r>
          </w:p>
        </w:tc>
        <w:tc>
          <w:tcPr>
            <w:tcW w:w="5847" w:type="dxa"/>
            <w:tcBorders>
              <w:left w:val="dashed" w:sz="4" w:space="0" w:color="5B9BD5" w:themeColor="accent1"/>
              <w:right w:val="single" w:sz="4" w:space="0" w:color="5B9BD5" w:themeColor="accent1"/>
            </w:tcBorders>
          </w:tcPr>
          <w:p w14:paraId="1FA5BDE6" w14:textId="1431A2E6" w:rsidR="00DB61F5" w:rsidRDefault="00F555C3" w:rsidP="00B75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</w:t>
            </w:r>
          </w:p>
        </w:tc>
      </w:tr>
      <w:tr w:rsidR="00DB61F5" w14:paraId="7B06B628" w14:textId="77777777" w:rsidTr="00A7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6005446" w14:textId="4F4305B4" w:rsidR="00DB61F5" w:rsidRDefault="00F555C3"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58407E3B" w14:textId="77777777" w:rsidR="00DB61F5" w:rsidRDefault="00F555C3">
            <w:pPr>
              <w:rPr>
                <w:b w:val="0"/>
              </w:rPr>
            </w:pPr>
            <w:r>
              <w:t>Edit format on SQL:</w:t>
            </w:r>
          </w:p>
          <w:p w14:paraId="13A28D35" w14:textId="77777777" w:rsidR="00F555C3" w:rsidRDefault="00F555C3">
            <w:pPr>
              <w:rPr>
                <w:b w:val="0"/>
              </w:rPr>
            </w:pPr>
          </w:p>
          <w:p w14:paraId="7EDAE5CF" w14:textId="77777777" w:rsidR="00F555C3" w:rsidRDefault="00F555C3">
            <w:pPr>
              <w:rPr>
                <w:b w:val="0"/>
              </w:rPr>
            </w:pPr>
            <w:r>
              <w:t>Default: CSV_1*</w:t>
            </w:r>
          </w:p>
          <w:p w14:paraId="45ADDFFD" w14:textId="4523E850" w:rsidR="00F555C3" w:rsidRDefault="00F555C3">
            <w:r>
              <w:t>Updated = CSV</w:t>
            </w:r>
          </w:p>
        </w:tc>
        <w:tc>
          <w:tcPr>
            <w:tcW w:w="5847" w:type="dxa"/>
            <w:tcBorders>
              <w:left w:val="dashed" w:sz="4" w:space="0" w:color="5B9BD5" w:themeColor="accent1"/>
              <w:right w:val="single" w:sz="4" w:space="0" w:color="5B9BD5" w:themeColor="accent1"/>
            </w:tcBorders>
          </w:tcPr>
          <w:p w14:paraId="3A76CF97" w14:textId="119545F8" w:rsidR="00DB61F5" w:rsidRDefault="00F555C3" w:rsidP="00B75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7654D" w14:paraId="5B30359B" w14:textId="77777777" w:rsidTr="00A75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B8728B9" w14:textId="7B7FBE90" w:rsidR="0077654D" w:rsidRDefault="00F555C3" w:rsidP="0077654D"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2F3A2866" w14:textId="77777777" w:rsidR="0077654D" w:rsidRDefault="00F555C3" w:rsidP="0077654D">
            <w:pPr>
              <w:rPr>
                <w:b w:val="0"/>
              </w:rPr>
            </w:pPr>
            <w:r>
              <w:t>Edit escape character on SQL:</w:t>
            </w:r>
          </w:p>
          <w:p w14:paraId="7C4074E5" w14:textId="77777777" w:rsidR="00F555C3" w:rsidRDefault="00F555C3" w:rsidP="0077654D">
            <w:pPr>
              <w:rPr>
                <w:b w:val="0"/>
              </w:rPr>
            </w:pPr>
          </w:p>
          <w:p w14:paraId="414D7596" w14:textId="5711712D" w:rsidR="00F555C3" w:rsidRDefault="00F555C3" w:rsidP="0077654D">
            <w:pPr>
              <w:rPr>
                <w:b w:val="0"/>
              </w:rPr>
            </w:pPr>
            <w:r>
              <w:t xml:space="preserve">Default = </w:t>
            </w:r>
            <w:proofErr w:type="gramStart"/>
            <w:r>
              <w:t xml:space="preserve">‘  </w:t>
            </w:r>
            <w:proofErr w:type="gramEnd"/>
            <w:r>
              <w:t xml:space="preserve">   ’ &amp; “      ”,  Duplicate</w:t>
            </w:r>
          </w:p>
          <w:p w14:paraId="77989887" w14:textId="77777777" w:rsidR="00F555C3" w:rsidRDefault="00F555C3" w:rsidP="0077654D">
            <w:pPr>
              <w:rPr>
                <w:b w:val="0"/>
              </w:rPr>
            </w:pPr>
          </w:p>
          <w:p w14:paraId="1B32155B" w14:textId="5C0C0DBE" w:rsidR="00F555C3" w:rsidRDefault="00F555C3" w:rsidP="0077654D">
            <w:r>
              <w:t xml:space="preserve">Updated = </w:t>
            </w:r>
            <w:proofErr w:type="gramStart"/>
            <w:r>
              <w:t>“  ”</w:t>
            </w:r>
            <w:proofErr w:type="gramEnd"/>
            <w:r>
              <w:t xml:space="preserve">,  Duplicate </w:t>
            </w:r>
          </w:p>
        </w:tc>
        <w:tc>
          <w:tcPr>
            <w:tcW w:w="5847" w:type="dxa"/>
            <w:tcBorders>
              <w:left w:val="dashed" w:sz="4" w:space="0" w:color="5B9BD5" w:themeColor="accent1"/>
              <w:right w:val="single" w:sz="4" w:space="0" w:color="5B9BD5" w:themeColor="accent1"/>
            </w:tcBorders>
          </w:tcPr>
          <w:p w14:paraId="6B69F6DC" w14:textId="7C3796F4" w:rsidR="0077654D" w:rsidRDefault="00F555C3" w:rsidP="007765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</w:tr>
      <w:tr w:rsidR="0077654D" w14:paraId="2010B0E2" w14:textId="77777777" w:rsidTr="00A7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385537F" w14:textId="208B9069" w:rsidR="0077654D" w:rsidRDefault="009C1BEA" w:rsidP="0077654D"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50214B91" w14:textId="77777777" w:rsidR="0077654D" w:rsidRDefault="009C1BEA" w:rsidP="0077654D">
            <w:pPr>
              <w:rPr>
                <w:b w:val="0"/>
              </w:rPr>
            </w:pPr>
            <w:r>
              <w:t xml:space="preserve">Tick first row is headers option </w:t>
            </w:r>
          </w:p>
          <w:p w14:paraId="0DDA6D3B" w14:textId="77777777" w:rsidR="009C1BEA" w:rsidRDefault="009C1BEA" w:rsidP="0077654D">
            <w:pPr>
              <w:rPr>
                <w:b w:val="0"/>
              </w:rPr>
            </w:pPr>
          </w:p>
          <w:p w14:paraId="30BCC444" w14:textId="77777777" w:rsidR="009C1BEA" w:rsidRDefault="009C1BEA" w:rsidP="0077654D">
            <w:pPr>
              <w:rPr>
                <w:b w:val="0"/>
              </w:rPr>
            </w:pPr>
            <w:r>
              <w:t>Default = Not selected</w:t>
            </w:r>
          </w:p>
          <w:p w14:paraId="0CE12753" w14:textId="1D4764BB" w:rsidR="009C1BEA" w:rsidRDefault="009C1BEA" w:rsidP="0077654D">
            <w:r>
              <w:t>Updated = Selected</w:t>
            </w:r>
          </w:p>
        </w:tc>
        <w:tc>
          <w:tcPr>
            <w:tcW w:w="5847" w:type="dxa"/>
            <w:tcBorders>
              <w:left w:val="dashed" w:sz="4" w:space="0" w:color="5B9BD5" w:themeColor="accent1"/>
              <w:right w:val="single" w:sz="4" w:space="0" w:color="5B9BD5" w:themeColor="accent1"/>
            </w:tcBorders>
          </w:tcPr>
          <w:p w14:paraId="34AE5C1E" w14:textId="6A173D88" w:rsidR="0077654D" w:rsidRDefault="009C1BEA" w:rsidP="00776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C1BEA" w14:paraId="5ECE0737" w14:textId="77777777" w:rsidTr="00A75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B5E9A9B" w14:textId="17AD21F1" w:rsidR="009C1BEA" w:rsidRDefault="009C1BEA" w:rsidP="009C1BEA">
            <w: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7CAEB291" w14:textId="77777777" w:rsidR="009C1BEA" w:rsidRDefault="009C1BEA" w:rsidP="009C1BEA">
            <w:pPr>
              <w:rPr>
                <w:b w:val="0"/>
              </w:rPr>
            </w:pPr>
            <w:r>
              <w:t>Check for number of rows:</w:t>
            </w:r>
          </w:p>
          <w:p w14:paraId="55054F00" w14:textId="77777777" w:rsidR="009C1BEA" w:rsidRDefault="009C1BEA" w:rsidP="009C1BEA">
            <w:pPr>
              <w:rPr>
                <w:b w:val="0"/>
              </w:rPr>
            </w:pPr>
          </w:p>
          <w:p w14:paraId="47B48340" w14:textId="77777777" w:rsidR="009C1BEA" w:rsidRDefault="009C1BEA" w:rsidP="009C1BEA">
            <w:pPr>
              <w:rPr>
                <w:b w:val="0"/>
              </w:rPr>
            </w:pPr>
            <w:r>
              <w:t>Excel = 51290</w:t>
            </w:r>
          </w:p>
          <w:p w14:paraId="375DF13E" w14:textId="731BF654" w:rsidR="009C1BEA" w:rsidRDefault="009C1BEA" w:rsidP="009C1BEA">
            <w:proofErr w:type="spellStart"/>
            <w:r>
              <w:t>SQl</w:t>
            </w:r>
            <w:proofErr w:type="spellEnd"/>
            <w:r>
              <w:t xml:space="preserve"> = 51290</w:t>
            </w:r>
          </w:p>
        </w:tc>
        <w:tc>
          <w:tcPr>
            <w:tcW w:w="5847" w:type="dxa"/>
            <w:tcBorders>
              <w:right w:val="single" w:sz="4" w:space="0" w:color="5B9BD5" w:themeColor="accent1"/>
            </w:tcBorders>
          </w:tcPr>
          <w:p w14:paraId="29FCB58F" w14:textId="12C5EAAE" w:rsidR="009C1BEA" w:rsidRDefault="009C1BEA" w:rsidP="009C1B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</w:tr>
      <w:tr w:rsidR="009C1BEA" w14:paraId="4F2116DD" w14:textId="77777777" w:rsidTr="00A7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0F7A1C6" w14:textId="67FBD0DF" w:rsidR="009C1BEA" w:rsidRDefault="009C1BEA" w:rsidP="009C1BEA">
            <w: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4DC8D9EB" w14:textId="77777777" w:rsidR="009C1BEA" w:rsidRDefault="009C1BEA" w:rsidP="009C1BEA">
            <w:pPr>
              <w:rPr>
                <w:b w:val="0"/>
              </w:rPr>
            </w:pPr>
            <w:r>
              <w:t>Check for number of columns:</w:t>
            </w:r>
          </w:p>
          <w:p w14:paraId="2D5CFBDE" w14:textId="77777777" w:rsidR="009C1BEA" w:rsidRDefault="009C1BEA" w:rsidP="009C1BEA">
            <w:pPr>
              <w:rPr>
                <w:b w:val="0"/>
              </w:rPr>
            </w:pPr>
          </w:p>
          <w:p w14:paraId="633731E9" w14:textId="77777777" w:rsidR="009C1BEA" w:rsidRDefault="009C1BEA" w:rsidP="009C1BEA">
            <w:pPr>
              <w:rPr>
                <w:b w:val="0"/>
              </w:rPr>
            </w:pPr>
            <w:r>
              <w:t xml:space="preserve">Excel = 24 </w:t>
            </w:r>
          </w:p>
          <w:p w14:paraId="5705E5C5" w14:textId="5782B5AC" w:rsidR="009C1BEA" w:rsidRDefault="009C1BEA" w:rsidP="009C1BEA">
            <w:r>
              <w:t>SQL = 24</w:t>
            </w:r>
          </w:p>
        </w:tc>
        <w:tc>
          <w:tcPr>
            <w:tcW w:w="5847" w:type="dxa"/>
            <w:tcBorders>
              <w:right w:val="single" w:sz="4" w:space="0" w:color="5B9BD5" w:themeColor="accent1"/>
            </w:tcBorders>
          </w:tcPr>
          <w:p w14:paraId="184CA34A" w14:textId="4C807541" w:rsidR="009C1BEA" w:rsidRDefault="009C1BEA" w:rsidP="009C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Pass</w:t>
            </w:r>
          </w:p>
        </w:tc>
      </w:tr>
      <w:tr w:rsidR="009C1BEA" w14:paraId="69A3E1B5" w14:textId="77777777" w:rsidTr="00A75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376F2FA" w14:textId="4288EF4D" w:rsidR="009C1BEA" w:rsidRDefault="009C1BEA" w:rsidP="009C1BEA">
            <w: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23265277" w14:textId="77777777" w:rsidR="009C1BEA" w:rsidRDefault="009C1BEA" w:rsidP="009C1BEA">
            <w:pPr>
              <w:rPr>
                <w:b w:val="0"/>
              </w:rPr>
            </w:pPr>
            <w:r>
              <w:t>Check for errors for data types:</w:t>
            </w:r>
          </w:p>
          <w:p w14:paraId="10268EE2" w14:textId="77777777" w:rsidR="009C1BEA" w:rsidRDefault="009C1BEA" w:rsidP="009C1BEA">
            <w:pPr>
              <w:rPr>
                <w:b w:val="0"/>
              </w:rPr>
            </w:pPr>
          </w:p>
          <w:p w14:paraId="455440BB" w14:textId="3E112748" w:rsidR="009C1BEA" w:rsidRPr="009C1BEA" w:rsidRDefault="009C1BEA" w:rsidP="009C1BEA">
            <w:pPr>
              <w:rPr>
                <w:b w:val="0"/>
              </w:rPr>
            </w:pPr>
            <w:r>
              <w:lastRenderedPageBreak/>
              <w:t>SQL = No Errors</w:t>
            </w:r>
          </w:p>
        </w:tc>
        <w:tc>
          <w:tcPr>
            <w:tcW w:w="5847" w:type="dxa"/>
            <w:tcBorders>
              <w:right w:val="single" w:sz="4" w:space="0" w:color="5B9BD5" w:themeColor="accent1"/>
            </w:tcBorders>
          </w:tcPr>
          <w:p w14:paraId="4C440C97" w14:textId="0827A184" w:rsidR="009C1BEA" w:rsidRDefault="009C1BEA" w:rsidP="009C1B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Pass</w:t>
            </w:r>
          </w:p>
        </w:tc>
      </w:tr>
      <w:tr w:rsidR="009C1BEA" w14:paraId="7813DF42" w14:textId="77777777" w:rsidTr="00A7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F16C953" w14:textId="77777777" w:rsidR="009C1BEA" w:rsidRDefault="009C1BEA" w:rsidP="009C1BEA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1BF1E474" w14:textId="77777777" w:rsidR="009C1BEA" w:rsidRDefault="009C1BEA" w:rsidP="009C1BEA">
            <w:pPr>
              <w:rPr>
                <w:b w:val="0"/>
              </w:rPr>
            </w:pPr>
            <w:r>
              <w:t>Check for Duplicates:</w:t>
            </w:r>
          </w:p>
          <w:p w14:paraId="11C2FDCB" w14:textId="77777777" w:rsidR="009C1BEA" w:rsidRDefault="009C1BEA" w:rsidP="009C1BEA">
            <w:pPr>
              <w:rPr>
                <w:b w:val="0"/>
              </w:rPr>
            </w:pPr>
          </w:p>
          <w:p w14:paraId="3836568F" w14:textId="7350B2E9" w:rsidR="009C1BEA" w:rsidRDefault="009C1BEA" w:rsidP="009C1BEA">
            <w:r>
              <w:t>SQL = 0</w:t>
            </w:r>
          </w:p>
        </w:tc>
        <w:tc>
          <w:tcPr>
            <w:tcW w:w="5847" w:type="dxa"/>
            <w:tcBorders>
              <w:left w:val="none" w:sz="0" w:space="0" w:color="auto"/>
              <w:right w:val="single" w:sz="4" w:space="0" w:color="5B9BD5" w:themeColor="accent1"/>
            </w:tcBorders>
          </w:tcPr>
          <w:p w14:paraId="17A38AE3" w14:textId="0B6AA154" w:rsidR="009C1BEA" w:rsidRDefault="009C1BEA" w:rsidP="009C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C1BEA" w14:paraId="38BB588B" w14:textId="77777777" w:rsidTr="00A75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D68DB0B" w14:textId="77777777" w:rsidR="009C1BEA" w:rsidRDefault="009C1BEA" w:rsidP="009C1BEA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2AA7F669" w14:textId="30E08A0B" w:rsidR="009C1BEA" w:rsidRDefault="009C1BEA" w:rsidP="009C1BEA"/>
        </w:tc>
        <w:tc>
          <w:tcPr>
            <w:tcW w:w="5847" w:type="dxa"/>
            <w:tcBorders>
              <w:left w:val="none" w:sz="0" w:space="0" w:color="auto"/>
              <w:right w:val="single" w:sz="4" w:space="0" w:color="5B9BD5" w:themeColor="accent1"/>
            </w:tcBorders>
          </w:tcPr>
          <w:p w14:paraId="08A4E394" w14:textId="06C32395" w:rsidR="009C1BEA" w:rsidRDefault="009C1BEA" w:rsidP="009C1B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1BEA" w14:paraId="630BA8CA" w14:textId="77777777" w:rsidTr="00A7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64093AF" w14:textId="77777777" w:rsidR="009C1BEA" w:rsidRDefault="009C1BEA" w:rsidP="009C1BEA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766E431D" w14:textId="208083B4" w:rsidR="009C1BEA" w:rsidRDefault="009C1BEA" w:rsidP="009C1BEA"/>
        </w:tc>
        <w:tc>
          <w:tcPr>
            <w:tcW w:w="5847" w:type="dxa"/>
            <w:tcBorders>
              <w:left w:val="none" w:sz="0" w:space="0" w:color="auto"/>
              <w:right w:val="single" w:sz="4" w:space="0" w:color="5B9BD5" w:themeColor="accent1"/>
            </w:tcBorders>
          </w:tcPr>
          <w:p w14:paraId="7F11A59E" w14:textId="13362D9C" w:rsidR="009C1BEA" w:rsidRDefault="009C1BEA" w:rsidP="009C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BEA" w14:paraId="429F7AD0" w14:textId="77777777" w:rsidTr="00A75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1573A1A" w14:textId="77777777" w:rsidR="009C1BEA" w:rsidRDefault="009C1BEA" w:rsidP="009C1BEA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1A5CE6CB" w14:textId="0163CECE" w:rsidR="009C1BEA" w:rsidRDefault="009C1BEA" w:rsidP="009C1BEA"/>
        </w:tc>
        <w:tc>
          <w:tcPr>
            <w:tcW w:w="5847" w:type="dxa"/>
            <w:tcBorders>
              <w:left w:val="none" w:sz="0" w:space="0" w:color="auto"/>
              <w:right w:val="single" w:sz="4" w:space="0" w:color="5B9BD5" w:themeColor="accent1"/>
            </w:tcBorders>
          </w:tcPr>
          <w:p w14:paraId="790EAA12" w14:textId="7D49558C" w:rsidR="009C1BEA" w:rsidRDefault="009C1BEA" w:rsidP="009C1B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1BEA" w14:paraId="0C24F473" w14:textId="77777777" w:rsidTr="00A7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B374437" w14:textId="77777777" w:rsidR="009C1BEA" w:rsidRDefault="009C1BEA" w:rsidP="009C1BEA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1240FD33" w14:textId="37890C7B" w:rsidR="009C1BEA" w:rsidRDefault="009C1BEA" w:rsidP="009C1BEA"/>
        </w:tc>
        <w:tc>
          <w:tcPr>
            <w:tcW w:w="5847" w:type="dxa"/>
            <w:tcBorders>
              <w:left w:val="none" w:sz="0" w:space="0" w:color="auto"/>
              <w:right w:val="single" w:sz="4" w:space="0" w:color="5B9BD5" w:themeColor="accent1"/>
            </w:tcBorders>
          </w:tcPr>
          <w:p w14:paraId="623E53E2" w14:textId="0D809510" w:rsidR="009C1BEA" w:rsidRDefault="009C1BEA" w:rsidP="009C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BEA" w14:paraId="3D12C6D1" w14:textId="77777777" w:rsidTr="00A75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0C2901C" w14:textId="77777777" w:rsidR="009C1BEA" w:rsidRDefault="009C1BEA" w:rsidP="009C1BEA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431F3BB8" w14:textId="162FF38B" w:rsidR="009C1BEA" w:rsidRDefault="009C1BEA" w:rsidP="009C1BEA"/>
        </w:tc>
        <w:tc>
          <w:tcPr>
            <w:tcW w:w="5847" w:type="dxa"/>
            <w:tcBorders>
              <w:left w:val="none" w:sz="0" w:space="0" w:color="auto"/>
              <w:right w:val="single" w:sz="4" w:space="0" w:color="5B9BD5" w:themeColor="accent1"/>
            </w:tcBorders>
          </w:tcPr>
          <w:p w14:paraId="2042C881" w14:textId="68CEE4E8" w:rsidR="009C1BEA" w:rsidRDefault="009C1BEA" w:rsidP="009C1B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1BEA" w14:paraId="2465A96D" w14:textId="77777777" w:rsidTr="00A7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462247C" w14:textId="77777777" w:rsidR="009C1BEA" w:rsidRDefault="009C1BEA" w:rsidP="009C1BEA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141E5362" w14:textId="49280C52" w:rsidR="009C1BEA" w:rsidRDefault="009C1BEA" w:rsidP="009C1BEA"/>
        </w:tc>
        <w:tc>
          <w:tcPr>
            <w:tcW w:w="5847" w:type="dxa"/>
            <w:tcBorders>
              <w:right w:val="single" w:sz="4" w:space="0" w:color="5B9BD5" w:themeColor="accent1"/>
            </w:tcBorders>
          </w:tcPr>
          <w:p w14:paraId="6A71A221" w14:textId="0F5D5DEF" w:rsidR="009C1BEA" w:rsidRDefault="009C1BEA" w:rsidP="009C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BEA" w14:paraId="7FB43E6E" w14:textId="77777777" w:rsidTr="00A75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B21817A" w14:textId="77777777" w:rsidR="009C1BEA" w:rsidRDefault="009C1BEA" w:rsidP="009C1BEA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7F711F13" w14:textId="1055BE4B" w:rsidR="009C1BEA" w:rsidRDefault="009C1BEA" w:rsidP="009C1BEA"/>
        </w:tc>
        <w:tc>
          <w:tcPr>
            <w:tcW w:w="5847" w:type="dxa"/>
            <w:tcBorders>
              <w:left w:val="none" w:sz="0" w:space="0" w:color="auto"/>
              <w:right w:val="single" w:sz="4" w:space="0" w:color="5B9BD5" w:themeColor="accent1"/>
            </w:tcBorders>
          </w:tcPr>
          <w:p w14:paraId="31C2228D" w14:textId="25DC57D9" w:rsidR="009C1BEA" w:rsidRDefault="009C1BEA" w:rsidP="009C1B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1BEA" w14:paraId="49091F79" w14:textId="77777777" w:rsidTr="00A7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0CBFF8B" w14:textId="77777777" w:rsidR="009C1BEA" w:rsidRDefault="009C1BEA" w:rsidP="009C1BEA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6D173B74" w14:textId="7480D1D0" w:rsidR="009C1BEA" w:rsidRDefault="009C1BEA" w:rsidP="009C1BEA"/>
        </w:tc>
        <w:tc>
          <w:tcPr>
            <w:tcW w:w="5847" w:type="dxa"/>
            <w:tcBorders>
              <w:left w:val="none" w:sz="0" w:space="0" w:color="auto"/>
              <w:right w:val="single" w:sz="4" w:space="0" w:color="5B9BD5" w:themeColor="accent1"/>
            </w:tcBorders>
          </w:tcPr>
          <w:p w14:paraId="2F50C7AE" w14:textId="72F74F66" w:rsidR="009C1BEA" w:rsidRDefault="009C1BEA" w:rsidP="009C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BEA" w14:paraId="38773B27" w14:textId="77777777" w:rsidTr="00A75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E0946CF" w14:textId="77777777" w:rsidR="009C1BEA" w:rsidRDefault="009C1BEA" w:rsidP="009C1BEA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44EE7BF2" w14:textId="63ACF875" w:rsidR="009C1BEA" w:rsidRDefault="009C1BEA" w:rsidP="009C1BEA"/>
        </w:tc>
        <w:tc>
          <w:tcPr>
            <w:tcW w:w="5847" w:type="dxa"/>
            <w:tcBorders>
              <w:left w:val="none" w:sz="0" w:space="0" w:color="auto"/>
              <w:right w:val="single" w:sz="4" w:space="0" w:color="5B9BD5" w:themeColor="accent1"/>
            </w:tcBorders>
          </w:tcPr>
          <w:p w14:paraId="0C15B96D" w14:textId="4C00D225" w:rsidR="009C1BEA" w:rsidRDefault="009C1BEA" w:rsidP="009C1B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1BEA" w14:paraId="4506D1D2" w14:textId="77777777" w:rsidTr="00A7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125159E" w14:textId="77777777" w:rsidR="009C1BEA" w:rsidRDefault="009C1BEA" w:rsidP="009C1BEA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16BB2F0F" w14:textId="34067CEC" w:rsidR="009C1BEA" w:rsidRDefault="009C1BEA" w:rsidP="009C1BEA"/>
        </w:tc>
        <w:tc>
          <w:tcPr>
            <w:tcW w:w="5847" w:type="dxa"/>
            <w:tcBorders>
              <w:right w:val="single" w:sz="4" w:space="0" w:color="5B9BD5" w:themeColor="accent1"/>
            </w:tcBorders>
          </w:tcPr>
          <w:p w14:paraId="26091211" w14:textId="6265C2AF" w:rsidR="009C1BEA" w:rsidRDefault="009C1BEA" w:rsidP="009C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BEA" w14:paraId="38DCD442" w14:textId="77777777" w:rsidTr="00A75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1AC2F3F" w14:textId="77777777" w:rsidR="009C1BEA" w:rsidRDefault="009C1BEA" w:rsidP="009C1BEA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359D4214" w14:textId="5EA5D003" w:rsidR="009C1BEA" w:rsidRDefault="009C1BEA" w:rsidP="009C1BEA"/>
        </w:tc>
        <w:tc>
          <w:tcPr>
            <w:tcW w:w="5847" w:type="dxa"/>
            <w:tcBorders>
              <w:right w:val="single" w:sz="4" w:space="0" w:color="5B9BD5" w:themeColor="accent1"/>
            </w:tcBorders>
          </w:tcPr>
          <w:p w14:paraId="6CFCC9F6" w14:textId="14C2C910" w:rsidR="009C1BEA" w:rsidRDefault="009C1BEA" w:rsidP="009C1B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1BEA" w14:paraId="4511566A" w14:textId="77777777" w:rsidTr="00A7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AC7C56A" w14:textId="77777777" w:rsidR="009C1BEA" w:rsidRDefault="009C1BEA" w:rsidP="009C1BEA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2CED3A64" w14:textId="038D6BBA" w:rsidR="009C1BEA" w:rsidRDefault="009C1BEA" w:rsidP="009C1BEA"/>
        </w:tc>
        <w:tc>
          <w:tcPr>
            <w:tcW w:w="5847" w:type="dxa"/>
            <w:tcBorders>
              <w:right w:val="single" w:sz="4" w:space="0" w:color="5B9BD5" w:themeColor="accent1"/>
            </w:tcBorders>
          </w:tcPr>
          <w:p w14:paraId="23E5E1BA" w14:textId="25CACAA2" w:rsidR="009C1BEA" w:rsidRDefault="009C1BEA" w:rsidP="009C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BEA" w14:paraId="5592FEEF" w14:textId="77777777" w:rsidTr="00A75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52D030A" w14:textId="77777777" w:rsidR="009C1BEA" w:rsidRDefault="009C1BEA" w:rsidP="009C1BEA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6ADA6B00" w14:textId="7C0CB482" w:rsidR="009C1BEA" w:rsidRDefault="009C1BEA" w:rsidP="009C1BEA"/>
        </w:tc>
        <w:tc>
          <w:tcPr>
            <w:tcW w:w="5847" w:type="dxa"/>
            <w:tcBorders>
              <w:left w:val="none" w:sz="0" w:space="0" w:color="auto"/>
              <w:right w:val="single" w:sz="4" w:space="0" w:color="5B9BD5" w:themeColor="accent1"/>
            </w:tcBorders>
          </w:tcPr>
          <w:p w14:paraId="5847CD12" w14:textId="443D7602" w:rsidR="009C1BEA" w:rsidRDefault="009C1BEA" w:rsidP="009C1B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1BEA" w14:paraId="5F1D773B" w14:textId="77777777" w:rsidTr="00A7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34AF709" w14:textId="77777777" w:rsidR="009C1BEA" w:rsidRDefault="009C1BEA" w:rsidP="009C1BEA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6DF3D06F" w14:textId="27539644" w:rsidR="009C1BEA" w:rsidRDefault="009C1BEA" w:rsidP="009C1BEA"/>
        </w:tc>
        <w:tc>
          <w:tcPr>
            <w:tcW w:w="5847" w:type="dxa"/>
            <w:tcBorders>
              <w:left w:val="none" w:sz="0" w:space="0" w:color="auto"/>
              <w:right w:val="single" w:sz="4" w:space="0" w:color="5B9BD5" w:themeColor="accent1"/>
            </w:tcBorders>
          </w:tcPr>
          <w:p w14:paraId="3D902D0F" w14:textId="091B1E48" w:rsidR="009C1BEA" w:rsidRDefault="009C1BEA" w:rsidP="009C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BEA" w14:paraId="3411E977" w14:textId="77777777" w:rsidTr="00A75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8740A06" w14:textId="77777777" w:rsidR="009C1BEA" w:rsidRDefault="009C1BEA" w:rsidP="009C1BEA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66B137C2" w14:textId="6484C347" w:rsidR="009C1BEA" w:rsidRDefault="009C1BEA" w:rsidP="009C1BEA"/>
        </w:tc>
        <w:tc>
          <w:tcPr>
            <w:tcW w:w="5847" w:type="dxa"/>
            <w:tcBorders>
              <w:left w:val="none" w:sz="0" w:space="0" w:color="auto"/>
              <w:right w:val="single" w:sz="4" w:space="0" w:color="5B9BD5" w:themeColor="accent1"/>
            </w:tcBorders>
          </w:tcPr>
          <w:p w14:paraId="37B4F46E" w14:textId="5F343227" w:rsidR="009C1BEA" w:rsidRDefault="009C1BEA" w:rsidP="009C1B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1BEA" w14:paraId="11AB53C6" w14:textId="77777777" w:rsidTr="00A7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E365B57" w14:textId="77777777" w:rsidR="009C1BEA" w:rsidRDefault="009C1BEA" w:rsidP="009C1BEA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2" w:type="dxa"/>
            <w:tcBorders>
              <w:right w:val="dashed" w:sz="4" w:space="0" w:color="5B9BD5" w:themeColor="accent1"/>
            </w:tcBorders>
          </w:tcPr>
          <w:p w14:paraId="765ADBAA" w14:textId="7B2A4C88" w:rsidR="009C1BEA" w:rsidRDefault="009C1BEA" w:rsidP="009C1BEA"/>
        </w:tc>
        <w:tc>
          <w:tcPr>
            <w:tcW w:w="5847" w:type="dxa"/>
            <w:tcBorders>
              <w:left w:val="none" w:sz="0" w:space="0" w:color="auto"/>
              <w:right w:val="single" w:sz="4" w:space="0" w:color="5B9BD5" w:themeColor="accent1"/>
            </w:tcBorders>
          </w:tcPr>
          <w:p w14:paraId="16A9F867" w14:textId="508D2E60" w:rsidR="009C1BEA" w:rsidRDefault="009C1BEA" w:rsidP="009C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B989ED" w14:textId="77777777" w:rsidR="005C4053" w:rsidRDefault="005C4053">
      <w:pPr>
        <w:rPr>
          <w:sz w:val="20"/>
        </w:rPr>
      </w:pPr>
    </w:p>
    <w:p w14:paraId="1505DB82" w14:textId="77777777" w:rsidR="0077654D" w:rsidRDefault="0077654D">
      <w:pPr>
        <w:rPr>
          <w:sz w:val="20"/>
        </w:rPr>
      </w:pPr>
    </w:p>
    <w:p w14:paraId="2D0F235A" w14:textId="77777777" w:rsidR="0077654D" w:rsidRPr="0077654D" w:rsidRDefault="0077654D" w:rsidP="0077654D">
      <w:pPr>
        <w:rPr>
          <w:sz w:val="20"/>
        </w:rPr>
      </w:pPr>
      <w:r w:rsidRPr="0077654D">
        <w:rPr>
          <w:sz w:val="20"/>
        </w:rPr>
        <w:t>Changed format from CSV_1* to CSV. Removed quotation of single apostrophe to Escape duplicate for the formats and header format. Changed Encoding from UTF-8 to Windows-1251. Confirmed the number of rows matched with Selecting all of the data</w:t>
      </w:r>
    </w:p>
    <w:p w14:paraId="31E455DF" w14:textId="38CC0A8A" w:rsidR="0077654D" w:rsidRPr="00C86B60" w:rsidRDefault="0077654D" w:rsidP="0077654D">
      <w:pPr>
        <w:rPr>
          <w:sz w:val="20"/>
        </w:rPr>
      </w:pPr>
      <w:r w:rsidRPr="0077654D">
        <w:rPr>
          <w:sz w:val="20"/>
        </w:rPr>
        <w:t>Also selected the option of First row is a header</w:t>
      </w:r>
    </w:p>
    <w:sectPr w:rsidR="0077654D" w:rsidRPr="00C86B60" w:rsidSect="00D369BE">
      <w:footerReference w:type="default" r:id="rId10"/>
      <w:pgSz w:w="12240" w:h="15840"/>
      <w:pgMar w:top="63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1CFAB" w14:textId="77777777" w:rsidR="006F33E7" w:rsidRDefault="006F33E7">
      <w:pPr>
        <w:spacing w:before="0" w:after="0"/>
      </w:pPr>
      <w:r>
        <w:separator/>
      </w:r>
    </w:p>
  </w:endnote>
  <w:endnote w:type="continuationSeparator" w:id="0">
    <w:p w14:paraId="5373A865" w14:textId="77777777" w:rsidR="006F33E7" w:rsidRDefault="006F33E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9430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00A519" w14:textId="77777777" w:rsidR="00006B8D" w:rsidRDefault="00006B8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1C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2FFF0" w14:textId="77777777" w:rsidR="006F33E7" w:rsidRDefault="006F33E7">
      <w:pPr>
        <w:spacing w:before="0" w:after="0"/>
      </w:pPr>
      <w:r>
        <w:separator/>
      </w:r>
    </w:p>
  </w:footnote>
  <w:footnote w:type="continuationSeparator" w:id="0">
    <w:p w14:paraId="5035ECB2" w14:textId="77777777" w:rsidR="006F33E7" w:rsidRDefault="006F33E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A82B71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CD85F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3E048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D241B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34721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5C17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CA09F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E8670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429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28E6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584766">
    <w:abstractNumId w:val="9"/>
  </w:num>
  <w:num w:numId="2" w16cid:durableId="998535064">
    <w:abstractNumId w:val="7"/>
  </w:num>
  <w:num w:numId="3" w16cid:durableId="534386999">
    <w:abstractNumId w:val="6"/>
  </w:num>
  <w:num w:numId="4" w16cid:durableId="1538931587">
    <w:abstractNumId w:val="5"/>
  </w:num>
  <w:num w:numId="5" w16cid:durableId="892036574">
    <w:abstractNumId w:val="4"/>
  </w:num>
  <w:num w:numId="6" w16cid:durableId="1062488897">
    <w:abstractNumId w:val="8"/>
  </w:num>
  <w:num w:numId="7" w16cid:durableId="210193966">
    <w:abstractNumId w:val="3"/>
  </w:num>
  <w:num w:numId="8" w16cid:durableId="409351404">
    <w:abstractNumId w:val="2"/>
  </w:num>
  <w:num w:numId="9" w16cid:durableId="1839031911">
    <w:abstractNumId w:val="1"/>
  </w:num>
  <w:num w:numId="10" w16cid:durableId="177663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A8"/>
    <w:rsid w:val="00006B8D"/>
    <w:rsid w:val="000325C8"/>
    <w:rsid w:val="00046F14"/>
    <w:rsid w:val="00053946"/>
    <w:rsid w:val="00071023"/>
    <w:rsid w:val="00080A21"/>
    <w:rsid w:val="000B2C47"/>
    <w:rsid w:val="00133DD6"/>
    <w:rsid w:val="00233559"/>
    <w:rsid w:val="00242551"/>
    <w:rsid w:val="00245F0A"/>
    <w:rsid w:val="0030652D"/>
    <w:rsid w:val="00343A08"/>
    <w:rsid w:val="00384E28"/>
    <w:rsid w:val="003D5486"/>
    <w:rsid w:val="00401C39"/>
    <w:rsid w:val="004038F8"/>
    <w:rsid w:val="00434A9C"/>
    <w:rsid w:val="00453A87"/>
    <w:rsid w:val="00482CB7"/>
    <w:rsid w:val="00486943"/>
    <w:rsid w:val="004951E6"/>
    <w:rsid w:val="005105CF"/>
    <w:rsid w:val="00546278"/>
    <w:rsid w:val="005B0B88"/>
    <w:rsid w:val="005C4053"/>
    <w:rsid w:val="006D4DD1"/>
    <w:rsid w:val="006F33E7"/>
    <w:rsid w:val="00730F59"/>
    <w:rsid w:val="0077654D"/>
    <w:rsid w:val="00784265"/>
    <w:rsid w:val="00797DAB"/>
    <w:rsid w:val="007A6E48"/>
    <w:rsid w:val="007D244E"/>
    <w:rsid w:val="008E6371"/>
    <w:rsid w:val="009719A2"/>
    <w:rsid w:val="009C1BEA"/>
    <w:rsid w:val="009D41DD"/>
    <w:rsid w:val="009D5B56"/>
    <w:rsid w:val="00A04A44"/>
    <w:rsid w:val="00A104EE"/>
    <w:rsid w:val="00A1423A"/>
    <w:rsid w:val="00A37997"/>
    <w:rsid w:val="00A752A8"/>
    <w:rsid w:val="00B41B19"/>
    <w:rsid w:val="00B53920"/>
    <w:rsid w:val="00B6157D"/>
    <w:rsid w:val="00B7510B"/>
    <w:rsid w:val="00C35F49"/>
    <w:rsid w:val="00C4136D"/>
    <w:rsid w:val="00C57203"/>
    <w:rsid w:val="00C63317"/>
    <w:rsid w:val="00C86B60"/>
    <w:rsid w:val="00C87D03"/>
    <w:rsid w:val="00C93176"/>
    <w:rsid w:val="00CE7C7A"/>
    <w:rsid w:val="00D3126F"/>
    <w:rsid w:val="00D369BE"/>
    <w:rsid w:val="00DB61F5"/>
    <w:rsid w:val="00DD0D8F"/>
    <w:rsid w:val="00E039BA"/>
    <w:rsid w:val="00E20462"/>
    <w:rsid w:val="00E575C9"/>
    <w:rsid w:val="00E85463"/>
    <w:rsid w:val="00F17F5A"/>
    <w:rsid w:val="00F206B6"/>
    <w:rsid w:val="00F34F60"/>
    <w:rsid w:val="00F50F86"/>
    <w:rsid w:val="00F555C3"/>
    <w:rsid w:val="00FB0803"/>
    <w:rsid w:val="00FE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09FC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559"/>
  </w:style>
  <w:style w:type="paragraph" w:styleId="Heading1">
    <w:name w:val="heading 1"/>
    <w:basedOn w:val="Normal"/>
    <w:next w:val="Normal"/>
    <w:link w:val="Heading1Char"/>
    <w:uiPriority w:val="9"/>
    <w:qFormat/>
    <w:rsid w:val="00C9317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8E63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8E63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8E63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8E63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8E63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8E63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93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53920"/>
    <w:rPr>
      <w:color w:val="808080"/>
    </w:rPr>
  </w:style>
  <w:style w:type="table" w:styleId="TableGridLight">
    <w:name w:val="Grid Table Light"/>
    <w:basedOn w:val="TableNormal"/>
    <w:uiPriority w:val="40"/>
    <w:rsid w:val="00046F1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"/>
    <w:unhideWhenUsed/>
    <w:qFormat/>
    <w:rsid w:val="006D4DD1"/>
    <w:pPr>
      <w:keepNext/>
      <w:keepLines/>
      <w:spacing w:before="240" w:after="360"/>
    </w:pPr>
    <w:rPr>
      <w:rFonts w:asciiTheme="majorHAnsi" w:eastAsiaTheme="majorEastAsia" w:hAnsiTheme="majorHAnsi" w:cstheme="majorBidi"/>
      <w:color w:val="2E74B5" w:themeColor="accent1" w:themeShade="BF"/>
      <w:sz w:val="44"/>
      <w:szCs w:val="56"/>
    </w:rPr>
  </w:style>
  <w:style w:type="paragraph" w:customStyle="1" w:styleId="Graphic">
    <w:name w:val="Graphic"/>
    <w:uiPriority w:val="2"/>
    <w:qFormat/>
    <w:rsid w:val="00A104EE"/>
    <w:pPr>
      <w:spacing w:after="360"/>
    </w:pPr>
    <w:rPr>
      <w:rFonts w:ascii="Calibri" w:eastAsia="Calibri" w:hAnsi="Calibri" w:cs="Times New Roman"/>
      <w:noProof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A37997"/>
    <w:rPr>
      <w:rFonts w:asciiTheme="majorHAnsi" w:eastAsiaTheme="majorEastAsia" w:hAnsiTheme="majorHAnsi" w:cstheme="majorBidi"/>
      <w:color w:val="2E74B5" w:themeColor="accent1" w:themeShade="BF"/>
      <w:sz w:val="44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371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371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E6371"/>
  </w:style>
  <w:style w:type="paragraph" w:styleId="BlockText">
    <w:name w:val="Block Text"/>
    <w:basedOn w:val="Normal"/>
    <w:uiPriority w:val="99"/>
    <w:semiHidden/>
    <w:unhideWhenUsed/>
    <w:rsid w:val="008E6371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E63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6371"/>
  </w:style>
  <w:style w:type="paragraph" w:styleId="BodyText2">
    <w:name w:val="Body Text 2"/>
    <w:basedOn w:val="Normal"/>
    <w:link w:val="BodyText2Char"/>
    <w:uiPriority w:val="99"/>
    <w:semiHidden/>
    <w:unhideWhenUsed/>
    <w:rsid w:val="008E63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6371"/>
  </w:style>
  <w:style w:type="paragraph" w:styleId="BodyText3">
    <w:name w:val="Body Text 3"/>
    <w:basedOn w:val="Normal"/>
    <w:link w:val="BodyText3Char"/>
    <w:uiPriority w:val="99"/>
    <w:semiHidden/>
    <w:unhideWhenUsed/>
    <w:rsid w:val="008E637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E637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E6371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E637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E637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E637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E6371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E637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E637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E637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E637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E6371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E637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6371"/>
    <w:pPr>
      <w:spacing w:before="0"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E6371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E6371"/>
  </w:style>
  <w:style w:type="table" w:styleId="ColorfulGrid">
    <w:name w:val="Colorful Grid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63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37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37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3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37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E6371"/>
  </w:style>
  <w:style w:type="character" w:customStyle="1" w:styleId="DateChar">
    <w:name w:val="Date Char"/>
    <w:basedOn w:val="DefaultParagraphFont"/>
    <w:link w:val="Date"/>
    <w:uiPriority w:val="99"/>
    <w:semiHidden/>
    <w:rsid w:val="008E6371"/>
  </w:style>
  <w:style w:type="paragraph" w:styleId="DocumentMap">
    <w:name w:val="Document Map"/>
    <w:basedOn w:val="Normal"/>
    <w:link w:val="DocumentMapChar"/>
    <w:uiPriority w:val="99"/>
    <w:semiHidden/>
    <w:unhideWhenUsed/>
    <w:rsid w:val="008E6371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637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E6371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E6371"/>
  </w:style>
  <w:style w:type="character" w:styleId="Emphasis">
    <w:name w:val="Emphasis"/>
    <w:basedOn w:val="DefaultParagraphFont"/>
    <w:uiPriority w:val="5"/>
    <w:qFormat/>
    <w:rsid w:val="008E637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E637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6371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637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E6371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E6371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E637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06B8D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06B8D"/>
  </w:style>
  <w:style w:type="character" w:styleId="FootnoteReference">
    <w:name w:val="footnote reference"/>
    <w:basedOn w:val="DefaultParagraphFont"/>
    <w:uiPriority w:val="99"/>
    <w:semiHidden/>
    <w:unhideWhenUsed/>
    <w:rsid w:val="008E63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6371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6371"/>
    <w:rPr>
      <w:szCs w:val="20"/>
    </w:rPr>
  </w:style>
  <w:style w:type="table" w:styleId="GridTable1Light">
    <w:name w:val="Grid Table 1 Light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E6371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E637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E637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E637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E6371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E637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E6371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E637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E637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E637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E6371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E637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06B8D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06B8D"/>
  </w:style>
  <w:style w:type="character" w:customStyle="1" w:styleId="Heading3Char">
    <w:name w:val="Heading 3 Char"/>
    <w:basedOn w:val="DefaultParagraphFont"/>
    <w:uiPriority w:val="6"/>
    <w:semiHidden/>
    <w:rsid w:val="00A379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A379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A379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A379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A379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A379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A379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E6371"/>
  </w:style>
  <w:style w:type="paragraph" w:styleId="HTMLAddress">
    <w:name w:val="HTML Address"/>
    <w:basedOn w:val="Normal"/>
    <w:link w:val="HTMLAddressChar"/>
    <w:uiPriority w:val="99"/>
    <w:semiHidden/>
    <w:unhideWhenUsed/>
    <w:rsid w:val="008E6371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E637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E63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E63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E637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E63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371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37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E63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E63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E637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E6371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E6371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E6371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E6371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E6371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E6371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E6371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E6371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E6371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E6371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E63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E6371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63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6371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6371"/>
    <w:rPr>
      <w:b/>
      <w:bCs/>
      <w:smallCaps/>
      <w:color w:val="5B9B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E637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E6371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E637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E637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E637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E6371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E637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E6371"/>
  </w:style>
  <w:style w:type="paragraph" w:styleId="List">
    <w:name w:val="List"/>
    <w:basedOn w:val="Normal"/>
    <w:uiPriority w:val="99"/>
    <w:semiHidden/>
    <w:unhideWhenUsed/>
    <w:rsid w:val="008E637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E637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E637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E637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E637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E637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E637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E637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E637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E637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E637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E637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E637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E637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E637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E637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E637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E637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E637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E637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E63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E6371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E637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E637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E637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E6371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E637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E6371"/>
    <w:pPr>
      <w:spacing w:after="0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E6371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E6371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E6371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E6371"/>
    <w:pPr>
      <w:spacing w:after="0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E6371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E63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E637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E63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E63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8E6371"/>
    <w:pPr>
      <w:spacing w:after="0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8E63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E63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E6371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E6371"/>
  </w:style>
  <w:style w:type="character" w:styleId="PageNumber">
    <w:name w:val="page number"/>
    <w:basedOn w:val="DefaultParagraphFont"/>
    <w:uiPriority w:val="99"/>
    <w:semiHidden/>
    <w:unhideWhenUsed/>
    <w:rsid w:val="008E6371"/>
  </w:style>
  <w:style w:type="table" w:styleId="PlainTable1">
    <w:name w:val="Plain Table 1"/>
    <w:basedOn w:val="TableNormal"/>
    <w:uiPriority w:val="41"/>
    <w:rsid w:val="008E637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E637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E637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E6371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E637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637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6371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E63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E6371"/>
  </w:style>
  <w:style w:type="paragraph" w:styleId="Signature">
    <w:name w:val="Signature"/>
    <w:basedOn w:val="Normal"/>
    <w:link w:val="SignatureChar"/>
    <w:uiPriority w:val="99"/>
    <w:semiHidden/>
    <w:unhideWhenUsed/>
    <w:rsid w:val="008E6371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E6371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E6371"/>
    <w:pPr>
      <w:numPr>
        <w:ilvl w:val="1"/>
      </w:numPr>
      <w:spacing w:after="160"/>
      <w:ind w:left="72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6371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E637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E6371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E6371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E6371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E6371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E6371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E6371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E6371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E6371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E6371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E6371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E6371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E6371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E6371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E6371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E6371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E6371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8E6371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E6371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E6371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E6371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E6371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E63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E63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E6371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E6371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E6371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E6371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E6371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E6371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E63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E63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E63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E63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E63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E63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E63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E63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E63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E6371"/>
    <w:pPr>
      <w:spacing w:after="100"/>
      <w:ind w:left="1760"/>
    </w:pPr>
  </w:style>
  <w:style w:type="paragraph" w:styleId="TOCHeading">
    <w:name w:val="TOC Heading"/>
    <w:next w:val="Normal"/>
    <w:uiPriority w:val="39"/>
    <w:semiHidden/>
    <w:unhideWhenUsed/>
    <w:qFormat/>
    <w:rsid w:val="008E6371"/>
    <w:rPr>
      <w:sz w:val="32"/>
      <w:szCs w:val="32"/>
    </w:rPr>
  </w:style>
  <w:style w:type="table" w:customStyle="1" w:styleId="Checklisttable">
    <w:name w:val="Checklist table"/>
    <w:basedOn w:val="TableNormal"/>
    <w:uiPriority w:val="99"/>
    <w:rsid w:val="005C4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</w:tblBorders>
    </w:tblPr>
    <w:tblStylePr w:type="firstCol">
      <w:rPr>
        <w:b/>
        <w:i w:val="0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5B9BD5" w:themeColor="accent1"/>
          <w:left w:val="dashed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  <w:tl2br w:val="nil"/>
          <w:tr2bl w:val="nil"/>
        </w:tcBorders>
      </w:tcPr>
    </w:tblStylePr>
    <w:tblStylePr w:type="band1Vert">
      <w:rPr>
        <w:b/>
        <w:i w:val="0"/>
      </w:rPr>
    </w:tblStylePr>
    <w:tblStylePr w:type="band1Horz">
      <w:tblPr/>
      <w:tcPr>
        <w:tcBorders>
          <w:top w:val="single" w:sz="4" w:space="0" w:color="5B9BD5" w:themeColor="accent1"/>
          <w:left w:val="nil"/>
          <w:bottom w:val="single" w:sz="4" w:space="0" w:color="5B9BD5" w:themeColor="accent1"/>
          <w:right w:val="nil"/>
          <w:insideH w:val="nil"/>
          <w:insideV w:val="nil"/>
          <w:tl2br w:val="nil"/>
          <w:tr2bl w:val="nil"/>
        </w:tcBorders>
        <w:shd w:val="clear" w:color="auto" w:fill="DEEAF6" w:themeFill="accent1" w:themeFillTint="33"/>
      </w:tcPr>
    </w:tblStylePr>
    <w:tblStylePr w:type="band2Horz">
      <w:tblPr/>
      <w:tcPr>
        <w:tcBorders>
          <w:top w:val="single" w:sz="4" w:space="0" w:color="5B9BD5" w:themeColor="accent1"/>
          <w:left w:val="nil"/>
          <w:bottom w:val="single" w:sz="4" w:space="0" w:color="5B9BD5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SubtleEmphasis">
    <w:name w:val="Subtle Emphasis"/>
    <w:basedOn w:val="DefaultParagraphFont"/>
    <w:uiPriority w:val="4"/>
    <w:qFormat/>
    <w:rsid w:val="00401C39"/>
    <w:rPr>
      <w:b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hecklist%20for%20selecting%20my%20ideal%20apart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213B9C-14C8-40A2-A87F-75E2C33DA34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F43863F-42B1-43E0-8C22-1208CBB639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302BD1-2AE7-4348-B7D6-9BCEE766C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Checklist for selecting my ideal apartment.dotx</Template>
  <TotalTime>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2023-06-13T15:20:00Z</dcterms:created>
  <dcterms:modified xsi:type="dcterms:W3CDTF">2023-06-14T08:48:00Z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